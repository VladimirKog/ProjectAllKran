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788" w:rsidRDefault="00832788" w:rsidP="00E54528">
      <w:pPr>
        <w:jc w:val="center"/>
        <w:rPr>
          <w:rFonts w:ascii="Times New Roman" w:hAnsi="Times New Roman"/>
          <w:b/>
          <w:sz w:val="28"/>
          <w:szCs w:val="28"/>
        </w:rPr>
      </w:pPr>
      <w:r w:rsidRPr="00E54528">
        <w:rPr>
          <w:rFonts w:ascii="Times New Roman" w:hAnsi="Times New Roman"/>
          <w:b/>
          <w:sz w:val="28"/>
          <w:szCs w:val="28"/>
        </w:rPr>
        <w:t>Подъёмник грузовой</w:t>
      </w:r>
    </w:p>
    <w:p w:rsidR="00832788" w:rsidRDefault="00832788" w:rsidP="00E54528">
      <w:pPr>
        <w:jc w:val="center"/>
        <w:rPr>
          <w:rFonts w:ascii="Times New Roman" w:hAnsi="Times New Roman"/>
          <w:sz w:val="28"/>
          <w:szCs w:val="28"/>
        </w:rPr>
      </w:pPr>
    </w:p>
    <w:p w:rsidR="00832788" w:rsidRDefault="0083278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Предназначен для обеспечения доступа автокрана в рабочую зону шлюза.</w:t>
      </w:r>
    </w:p>
    <w:p w:rsidR="00832788" w:rsidRPr="00E54528" w:rsidRDefault="00832788" w:rsidP="00E5452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 выполнен в 2012 году </w:t>
      </w:r>
      <w:bookmarkStart w:id="0" w:name="_GoBack"/>
      <w:bookmarkEnd w:id="0"/>
      <w:r w:rsidRPr="00E54528">
        <w:rPr>
          <w:rFonts w:ascii="Times New Roman" w:hAnsi="Times New Roman"/>
          <w:sz w:val="28"/>
          <w:szCs w:val="28"/>
        </w:rPr>
        <w:t>по заказу ООО "СПКТБ Чех-Гидросталь".</w:t>
      </w:r>
    </w:p>
    <w:p w:rsidR="00832788" w:rsidRDefault="00832788" w:rsidP="00E54528">
      <w:pPr>
        <w:rPr>
          <w:rFonts w:ascii="Times New Roman" w:hAnsi="Times New Roman"/>
          <w:sz w:val="28"/>
          <w:szCs w:val="28"/>
        </w:rPr>
      </w:pPr>
      <w:r w:rsidRPr="00E54528">
        <w:rPr>
          <w:rFonts w:ascii="Times New Roman" w:hAnsi="Times New Roman"/>
          <w:sz w:val="28"/>
          <w:szCs w:val="28"/>
        </w:rPr>
        <w:t>Стадия выполнения – технический проект.</w:t>
      </w:r>
    </w:p>
    <w:p w:rsidR="00832788" w:rsidRDefault="00832788">
      <w:pPr>
        <w:rPr>
          <w:rFonts w:ascii="Times New Roman" w:hAnsi="Times New Roman"/>
          <w:sz w:val="28"/>
          <w:szCs w:val="28"/>
        </w:rPr>
      </w:pPr>
    </w:p>
    <w:p w:rsidR="00832788" w:rsidRDefault="0083278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Характеристика:</w:t>
      </w:r>
    </w:p>
    <w:p w:rsidR="00832788" w:rsidRPr="00650C79" w:rsidRDefault="00832788" w:rsidP="00650C79">
      <w:pPr>
        <w:ind w:firstLine="536"/>
        <w:jc w:val="both"/>
        <w:rPr>
          <w:rFonts w:ascii="Times New Roman" w:hAnsi="Times New Roman"/>
          <w:sz w:val="28"/>
          <w:szCs w:val="28"/>
        </w:rPr>
      </w:pPr>
      <w:r w:rsidRPr="00650C79">
        <w:rPr>
          <w:rFonts w:ascii="Times New Roman" w:hAnsi="Times New Roman"/>
          <w:sz w:val="28"/>
          <w:szCs w:val="28"/>
        </w:rPr>
        <w:t>1. Грузоподъемность – 30 т.</w:t>
      </w:r>
    </w:p>
    <w:p w:rsidR="00832788" w:rsidRPr="00650C79" w:rsidRDefault="00832788" w:rsidP="00650C79">
      <w:pPr>
        <w:ind w:firstLine="536"/>
        <w:jc w:val="both"/>
        <w:rPr>
          <w:rFonts w:ascii="Times New Roman" w:hAnsi="Times New Roman"/>
          <w:sz w:val="28"/>
          <w:szCs w:val="28"/>
        </w:rPr>
      </w:pPr>
      <w:r w:rsidRPr="00650C79">
        <w:rPr>
          <w:rFonts w:ascii="Times New Roman" w:hAnsi="Times New Roman"/>
          <w:sz w:val="28"/>
          <w:szCs w:val="28"/>
        </w:rPr>
        <w:t>2. Поднимаемый груз – автомобильный кран Ивановец КС-5576К-1.</w:t>
      </w:r>
    </w:p>
    <w:p w:rsidR="00832788" w:rsidRPr="00650C79" w:rsidRDefault="00832788" w:rsidP="00650C79">
      <w:pPr>
        <w:ind w:firstLine="536"/>
        <w:jc w:val="both"/>
        <w:rPr>
          <w:rFonts w:ascii="Times New Roman" w:hAnsi="Times New Roman"/>
          <w:sz w:val="28"/>
          <w:szCs w:val="28"/>
        </w:rPr>
      </w:pPr>
      <w:r w:rsidRPr="00650C79">
        <w:rPr>
          <w:rFonts w:ascii="Times New Roman" w:hAnsi="Times New Roman"/>
          <w:sz w:val="28"/>
          <w:szCs w:val="28"/>
        </w:rPr>
        <w:t>3. Число остановок – 2.</w:t>
      </w:r>
    </w:p>
    <w:p w:rsidR="00832788" w:rsidRPr="00650C79" w:rsidRDefault="00832788" w:rsidP="00650C79">
      <w:pPr>
        <w:ind w:firstLine="536"/>
        <w:jc w:val="both"/>
        <w:rPr>
          <w:rFonts w:ascii="Times New Roman" w:hAnsi="Times New Roman"/>
          <w:sz w:val="28"/>
          <w:szCs w:val="28"/>
        </w:rPr>
      </w:pPr>
      <w:r w:rsidRPr="00650C79">
        <w:rPr>
          <w:rFonts w:ascii="Times New Roman" w:hAnsi="Times New Roman"/>
          <w:sz w:val="28"/>
          <w:szCs w:val="28"/>
        </w:rPr>
        <w:t xml:space="preserve">4. Высота подъема – </w:t>
      </w:r>
      <w:smartTag w:uri="urn:schemas-microsoft-com:office:smarttags" w:element="metricconverter">
        <w:smartTagPr>
          <w:attr w:name="ProductID" w:val="7,1 м"/>
        </w:smartTagPr>
        <w:r w:rsidRPr="00650C79">
          <w:rPr>
            <w:rFonts w:ascii="Times New Roman" w:hAnsi="Times New Roman"/>
            <w:sz w:val="28"/>
            <w:szCs w:val="28"/>
          </w:rPr>
          <w:t>7,1 м</w:t>
        </w:r>
      </w:smartTag>
      <w:r w:rsidRPr="00650C79">
        <w:rPr>
          <w:rFonts w:ascii="Times New Roman" w:hAnsi="Times New Roman"/>
          <w:sz w:val="28"/>
          <w:szCs w:val="28"/>
        </w:rPr>
        <w:t>.</w:t>
      </w:r>
    </w:p>
    <w:p w:rsidR="00832788" w:rsidRPr="00650C79" w:rsidRDefault="00832788" w:rsidP="00650C79">
      <w:pPr>
        <w:ind w:firstLine="536"/>
        <w:jc w:val="both"/>
        <w:rPr>
          <w:rFonts w:ascii="Times New Roman" w:hAnsi="Times New Roman"/>
          <w:sz w:val="28"/>
          <w:szCs w:val="28"/>
        </w:rPr>
      </w:pPr>
      <w:r w:rsidRPr="00650C79">
        <w:rPr>
          <w:rFonts w:ascii="Times New Roman" w:hAnsi="Times New Roman"/>
          <w:sz w:val="28"/>
          <w:szCs w:val="28"/>
        </w:rPr>
        <w:t xml:space="preserve">3. Проем подъемной платформы – ширина – </w:t>
      </w:r>
      <w:smartTag w:uri="urn:schemas-microsoft-com:office:smarttags" w:element="metricconverter">
        <w:smartTagPr>
          <w:attr w:name="ProductID" w:val="4 м"/>
        </w:smartTagPr>
        <w:r w:rsidRPr="00650C79">
          <w:rPr>
            <w:rFonts w:ascii="Times New Roman" w:hAnsi="Times New Roman"/>
            <w:sz w:val="28"/>
            <w:szCs w:val="28"/>
          </w:rPr>
          <w:t>4 м</w:t>
        </w:r>
      </w:smartTag>
      <w:r w:rsidRPr="00650C79">
        <w:rPr>
          <w:rFonts w:ascii="Times New Roman" w:hAnsi="Times New Roman"/>
          <w:sz w:val="28"/>
          <w:szCs w:val="28"/>
        </w:rPr>
        <w:t xml:space="preserve">, высота – </w:t>
      </w:r>
      <w:smartTag w:uri="urn:schemas-microsoft-com:office:smarttags" w:element="metricconverter">
        <w:smartTagPr>
          <w:attr w:name="ProductID" w:val="4,5 м"/>
        </w:smartTagPr>
        <w:r w:rsidRPr="00650C79">
          <w:rPr>
            <w:rFonts w:ascii="Times New Roman" w:hAnsi="Times New Roman"/>
            <w:sz w:val="28"/>
            <w:szCs w:val="28"/>
          </w:rPr>
          <w:t>4,5 м</w:t>
        </w:r>
      </w:smartTag>
      <w:r w:rsidRPr="00650C79">
        <w:rPr>
          <w:rFonts w:ascii="Times New Roman" w:hAnsi="Times New Roman"/>
          <w:sz w:val="28"/>
          <w:szCs w:val="28"/>
        </w:rPr>
        <w:t>.</w:t>
      </w:r>
    </w:p>
    <w:p w:rsidR="00832788" w:rsidRPr="00650C79" w:rsidRDefault="00832788">
      <w:pPr>
        <w:rPr>
          <w:rFonts w:ascii="Times New Roman" w:hAnsi="Times New Roman"/>
          <w:sz w:val="28"/>
          <w:szCs w:val="28"/>
        </w:rPr>
      </w:pPr>
    </w:p>
    <w:sectPr w:rsidR="00832788" w:rsidRPr="00650C79" w:rsidSect="000E2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0C79"/>
    <w:rsid w:val="0000054B"/>
    <w:rsid w:val="00001526"/>
    <w:rsid w:val="00001A3D"/>
    <w:rsid w:val="00004293"/>
    <w:rsid w:val="000057C1"/>
    <w:rsid w:val="0000595E"/>
    <w:rsid w:val="00013236"/>
    <w:rsid w:val="0001349C"/>
    <w:rsid w:val="00013B61"/>
    <w:rsid w:val="00017568"/>
    <w:rsid w:val="00022E5A"/>
    <w:rsid w:val="000457D2"/>
    <w:rsid w:val="00053EE9"/>
    <w:rsid w:val="0005712E"/>
    <w:rsid w:val="00062BD1"/>
    <w:rsid w:val="000636F9"/>
    <w:rsid w:val="0007101C"/>
    <w:rsid w:val="00071069"/>
    <w:rsid w:val="00072B6C"/>
    <w:rsid w:val="00076CEA"/>
    <w:rsid w:val="00077755"/>
    <w:rsid w:val="000809A3"/>
    <w:rsid w:val="00081D7F"/>
    <w:rsid w:val="0008222D"/>
    <w:rsid w:val="000851BA"/>
    <w:rsid w:val="0008686C"/>
    <w:rsid w:val="000A1117"/>
    <w:rsid w:val="000A49DA"/>
    <w:rsid w:val="000D5859"/>
    <w:rsid w:val="000E26CB"/>
    <w:rsid w:val="000E5600"/>
    <w:rsid w:val="000F08DF"/>
    <w:rsid w:val="000F2767"/>
    <w:rsid w:val="000F374A"/>
    <w:rsid w:val="000F59F6"/>
    <w:rsid w:val="0010557E"/>
    <w:rsid w:val="00110E2B"/>
    <w:rsid w:val="0011287D"/>
    <w:rsid w:val="00113889"/>
    <w:rsid w:val="00114C23"/>
    <w:rsid w:val="00122B66"/>
    <w:rsid w:val="0012632E"/>
    <w:rsid w:val="00127D1F"/>
    <w:rsid w:val="00133131"/>
    <w:rsid w:val="0013404F"/>
    <w:rsid w:val="00135271"/>
    <w:rsid w:val="0013595B"/>
    <w:rsid w:val="00140883"/>
    <w:rsid w:val="00147CE6"/>
    <w:rsid w:val="00150F3D"/>
    <w:rsid w:val="00151750"/>
    <w:rsid w:val="00154EC0"/>
    <w:rsid w:val="0016297D"/>
    <w:rsid w:val="00163D2B"/>
    <w:rsid w:val="001675E9"/>
    <w:rsid w:val="00172823"/>
    <w:rsid w:val="00174A90"/>
    <w:rsid w:val="0018140F"/>
    <w:rsid w:val="0018214A"/>
    <w:rsid w:val="0018374A"/>
    <w:rsid w:val="0018453C"/>
    <w:rsid w:val="0018514E"/>
    <w:rsid w:val="00185363"/>
    <w:rsid w:val="00185AFE"/>
    <w:rsid w:val="00185E19"/>
    <w:rsid w:val="0019601D"/>
    <w:rsid w:val="001A011A"/>
    <w:rsid w:val="001A4D59"/>
    <w:rsid w:val="001A4FF8"/>
    <w:rsid w:val="001A6797"/>
    <w:rsid w:val="001A7444"/>
    <w:rsid w:val="001B3536"/>
    <w:rsid w:val="001B655D"/>
    <w:rsid w:val="001B68B5"/>
    <w:rsid w:val="001B7BE4"/>
    <w:rsid w:val="001C4194"/>
    <w:rsid w:val="001C54E6"/>
    <w:rsid w:val="001D6B86"/>
    <w:rsid w:val="001D7ECA"/>
    <w:rsid w:val="001E1998"/>
    <w:rsid w:val="001E29C4"/>
    <w:rsid w:val="001F30CE"/>
    <w:rsid w:val="001F6198"/>
    <w:rsid w:val="001F7475"/>
    <w:rsid w:val="002164F2"/>
    <w:rsid w:val="002169C6"/>
    <w:rsid w:val="002219DA"/>
    <w:rsid w:val="00230991"/>
    <w:rsid w:val="00231142"/>
    <w:rsid w:val="00232671"/>
    <w:rsid w:val="0023316D"/>
    <w:rsid w:val="00233340"/>
    <w:rsid w:val="002339C0"/>
    <w:rsid w:val="00244720"/>
    <w:rsid w:val="00244B45"/>
    <w:rsid w:val="00244D37"/>
    <w:rsid w:val="0024706B"/>
    <w:rsid w:val="00255B96"/>
    <w:rsid w:val="00267A1B"/>
    <w:rsid w:val="00267DED"/>
    <w:rsid w:val="00283491"/>
    <w:rsid w:val="00283855"/>
    <w:rsid w:val="00287099"/>
    <w:rsid w:val="0028794E"/>
    <w:rsid w:val="00293CD5"/>
    <w:rsid w:val="00294A53"/>
    <w:rsid w:val="002A1025"/>
    <w:rsid w:val="002B089B"/>
    <w:rsid w:val="002B70AF"/>
    <w:rsid w:val="002C08BE"/>
    <w:rsid w:val="002C7FAC"/>
    <w:rsid w:val="002D546B"/>
    <w:rsid w:val="002D5BD8"/>
    <w:rsid w:val="002E6EA8"/>
    <w:rsid w:val="002F393A"/>
    <w:rsid w:val="002F60AF"/>
    <w:rsid w:val="002F7B34"/>
    <w:rsid w:val="00302D81"/>
    <w:rsid w:val="003044BE"/>
    <w:rsid w:val="003079EA"/>
    <w:rsid w:val="00313C5A"/>
    <w:rsid w:val="00314D5C"/>
    <w:rsid w:val="00315723"/>
    <w:rsid w:val="00320001"/>
    <w:rsid w:val="003215B1"/>
    <w:rsid w:val="003217C6"/>
    <w:rsid w:val="0032743F"/>
    <w:rsid w:val="00331AF7"/>
    <w:rsid w:val="00331E0B"/>
    <w:rsid w:val="00332C80"/>
    <w:rsid w:val="00342E8A"/>
    <w:rsid w:val="00344FAD"/>
    <w:rsid w:val="00350207"/>
    <w:rsid w:val="00355791"/>
    <w:rsid w:val="00361115"/>
    <w:rsid w:val="00365F80"/>
    <w:rsid w:val="00366F50"/>
    <w:rsid w:val="00370912"/>
    <w:rsid w:val="00370B8B"/>
    <w:rsid w:val="00370FD9"/>
    <w:rsid w:val="003732A9"/>
    <w:rsid w:val="0037353A"/>
    <w:rsid w:val="003738D5"/>
    <w:rsid w:val="00375232"/>
    <w:rsid w:val="00376353"/>
    <w:rsid w:val="003775BE"/>
    <w:rsid w:val="003864B8"/>
    <w:rsid w:val="00386CEB"/>
    <w:rsid w:val="0039171D"/>
    <w:rsid w:val="00391A6F"/>
    <w:rsid w:val="00391C0F"/>
    <w:rsid w:val="00393A7F"/>
    <w:rsid w:val="00394EE0"/>
    <w:rsid w:val="00395425"/>
    <w:rsid w:val="003A1746"/>
    <w:rsid w:val="003A2AB3"/>
    <w:rsid w:val="003A5F7F"/>
    <w:rsid w:val="003A7E61"/>
    <w:rsid w:val="003B0925"/>
    <w:rsid w:val="003B3B25"/>
    <w:rsid w:val="003C0DFE"/>
    <w:rsid w:val="003C2756"/>
    <w:rsid w:val="003C4BF1"/>
    <w:rsid w:val="003D0A3A"/>
    <w:rsid w:val="003E09A1"/>
    <w:rsid w:val="003E0C46"/>
    <w:rsid w:val="003E66BF"/>
    <w:rsid w:val="003F64DB"/>
    <w:rsid w:val="00400550"/>
    <w:rsid w:val="004027E0"/>
    <w:rsid w:val="004039D1"/>
    <w:rsid w:val="00412CC5"/>
    <w:rsid w:val="00423B94"/>
    <w:rsid w:val="00427284"/>
    <w:rsid w:val="00434195"/>
    <w:rsid w:val="00440DFD"/>
    <w:rsid w:val="00441CA6"/>
    <w:rsid w:val="004422FF"/>
    <w:rsid w:val="00442C6A"/>
    <w:rsid w:val="004502CA"/>
    <w:rsid w:val="0045127F"/>
    <w:rsid w:val="004520E8"/>
    <w:rsid w:val="00460625"/>
    <w:rsid w:val="00460D66"/>
    <w:rsid w:val="00470B3A"/>
    <w:rsid w:val="004772B4"/>
    <w:rsid w:val="00481B98"/>
    <w:rsid w:val="004866CF"/>
    <w:rsid w:val="00491AB7"/>
    <w:rsid w:val="00491B5C"/>
    <w:rsid w:val="00494E2B"/>
    <w:rsid w:val="00496DDE"/>
    <w:rsid w:val="004A5A37"/>
    <w:rsid w:val="004B0457"/>
    <w:rsid w:val="004B310A"/>
    <w:rsid w:val="004B54CF"/>
    <w:rsid w:val="004B76BE"/>
    <w:rsid w:val="004C03AF"/>
    <w:rsid w:val="004D6647"/>
    <w:rsid w:val="004D6FCC"/>
    <w:rsid w:val="004E55CE"/>
    <w:rsid w:val="004E5B71"/>
    <w:rsid w:val="004E7471"/>
    <w:rsid w:val="00500F31"/>
    <w:rsid w:val="00511824"/>
    <w:rsid w:val="00512184"/>
    <w:rsid w:val="00514F6A"/>
    <w:rsid w:val="005261D4"/>
    <w:rsid w:val="0054052B"/>
    <w:rsid w:val="0054664B"/>
    <w:rsid w:val="005536E7"/>
    <w:rsid w:val="00554750"/>
    <w:rsid w:val="00554847"/>
    <w:rsid w:val="00560021"/>
    <w:rsid w:val="00561D6A"/>
    <w:rsid w:val="00564818"/>
    <w:rsid w:val="005664A7"/>
    <w:rsid w:val="00566C48"/>
    <w:rsid w:val="005716E8"/>
    <w:rsid w:val="00573E89"/>
    <w:rsid w:val="005857EC"/>
    <w:rsid w:val="00594E19"/>
    <w:rsid w:val="005962AD"/>
    <w:rsid w:val="00596F2C"/>
    <w:rsid w:val="005A023A"/>
    <w:rsid w:val="005B3505"/>
    <w:rsid w:val="005B3B82"/>
    <w:rsid w:val="005B55C5"/>
    <w:rsid w:val="005B6F3A"/>
    <w:rsid w:val="005C04E4"/>
    <w:rsid w:val="005C0E64"/>
    <w:rsid w:val="005C53AB"/>
    <w:rsid w:val="005D0C3E"/>
    <w:rsid w:val="005D3121"/>
    <w:rsid w:val="005D380E"/>
    <w:rsid w:val="005D5886"/>
    <w:rsid w:val="005E3091"/>
    <w:rsid w:val="005F1FF3"/>
    <w:rsid w:val="005F3D98"/>
    <w:rsid w:val="005F4587"/>
    <w:rsid w:val="005F7908"/>
    <w:rsid w:val="00601F8C"/>
    <w:rsid w:val="00603539"/>
    <w:rsid w:val="00606972"/>
    <w:rsid w:val="00606C28"/>
    <w:rsid w:val="00607840"/>
    <w:rsid w:val="00607AFD"/>
    <w:rsid w:val="006119CB"/>
    <w:rsid w:val="006242A5"/>
    <w:rsid w:val="00627960"/>
    <w:rsid w:val="00632C10"/>
    <w:rsid w:val="0063677D"/>
    <w:rsid w:val="0063785E"/>
    <w:rsid w:val="00642A75"/>
    <w:rsid w:val="006430FC"/>
    <w:rsid w:val="006449DF"/>
    <w:rsid w:val="00647E40"/>
    <w:rsid w:val="00650C79"/>
    <w:rsid w:val="006539BB"/>
    <w:rsid w:val="00656032"/>
    <w:rsid w:val="0066233A"/>
    <w:rsid w:val="006641B8"/>
    <w:rsid w:val="00665D26"/>
    <w:rsid w:val="00667B93"/>
    <w:rsid w:val="006704E3"/>
    <w:rsid w:val="00675EEA"/>
    <w:rsid w:val="00680C93"/>
    <w:rsid w:val="00683087"/>
    <w:rsid w:val="00686637"/>
    <w:rsid w:val="00695FD5"/>
    <w:rsid w:val="006A318A"/>
    <w:rsid w:val="006A3897"/>
    <w:rsid w:val="006B0A85"/>
    <w:rsid w:val="006B123F"/>
    <w:rsid w:val="006B5F55"/>
    <w:rsid w:val="006C51FB"/>
    <w:rsid w:val="006D1D30"/>
    <w:rsid w:val="006D56E4"/>
    <w:rsid w:val="006D7E28"/>
    <w:rsid w:val="006E4B8E"/>
    <w:rsid w:val="006F3722"/>
    <w:rsid w:val="007033DC"/>
    <w:rsid w:val="00703A6A"/>
    <w:rsid w:val="007057B9"/>
    <w:rsid w:val="0070586F"/>
    <w:rsid w:val="007142A3"/>
    <w:rsid w:val="00722E52"/>
    <w:rsid w:val="0072465E"/>
    <w:rsid w:val="00740C5E"/>
    <w:rsid w:val="00760C1C"/>
    <w:rsid w:val="00762CC2"/>
    <w:rsid w:val="007704E5"/>
    <w:rsid w:val="007705EC"/>
    <w:rsid w:val="00776E12"/>
    <w:rsid w:val="00782CB7"/>
    <w:rsid w:val="0079127A"/>
    <w:rsid w:val="00791916"/>
    <w:rsid w:val="00793258"/>
    <w:rsid w:val="007973BD"/>
    <w:rsid w:val="007A3D52"/>
    <w:rsid w:val="007A5F21"/>
    <w:rsid w:val="007A7283"/>
    <w:rsid w:val="007A7ED5"/>
    <w:rsid w:val="007B6047"/>
    <w:rsid w:val="007C7B39"/>
    <w:rsid w:val="007E1FE6"/>
    <w:rsid w:val="007E6B39"/>
    <w:rsid w:val="007F6A59"/>
    <w:rsid w:val="007F6E0F"/>
    <w:rsid w:val="007F77C8"/>
    <w:rsid w:val="00802A82"/>
    <w:rsid w:val="0080310B"/>
    <w:rsid w:val="00807812"/>
    <w:rsid w:val="00811CA1"/>
    <w:rsid w:val="00814E25"/>
    <w:rsid w:val="00817018"/>
    <w:rsid w:val="00827E58"/>
    <w:rsid w:val="008315A1"/>
    <w:rsid w:val="00832788"/>
    <w:rsid w:val="0083287A"/>
    <w:rsid w:val="00834128"/>
    <w:rsid w:val="00835EAF"/>
    <w:rsid w:val="0085087E"/>
    <w:rsid w:val="00857D6C"/>
    <w:rsid w:val="008646E2"/>
    <w:rsid w:val="008711BB"/>
    <w:rsid w:val="00873859"/>
    <w:rsid w:val="008759A4"/>
    <w:rsid w:val="00875C3A"/>
    <w:rsid w:val="00877565"/>
    <w:rsid w:val="008833EC"/>
    <w:rsid w:val="00894196"/>
    <w:rsid w:val="008A643A"/>
    <w:rsid w:val="008B1818"/>
    <w:rsid w:val="008B6DDD"/>
    <w:rsid w:val="008D1BC4"/>
    <w:rsid w:val="008E0FB5"/>
    <w:rsid w:val="008E2B76"/>
    <w:rsid w:val="008F1B1C"/>
    <w:rsid w:val="008F49FB"/>
    <w:rsid w:val="008F6CE0"/>
    <w:rsid w:val="009011EC"/>
    <w:rsid w:val="00905CCD"/>
    <w:rsid w:val="00907CCD"/>
    <w:rsid w:val="00912F49"/>
    <w:rsid w:val="00924A61"/>
    <w:rsid w:val="00926B6B"/>
    <w:rsid w:val="009274EC"/>
    <w:rsid w:val="00933C45"/>
    <w:rsid w:val="00943FC5"/>
    <w:rsid w:val="009506AA"/>
    <w:rsid w:val="00956582"/>
    <w:rsid w:val="009568EE"/>
    <w:rsid w:val="00957A2A"/>
    <w:rsid w:val="00957CBD"/>
    <w:rsid w:val="00964D1F"/>
    <w:rsid w:val="0097259E"/>
    <w:rsid w:val="00974EF4"/>
    <w:rsid w:val="00975678"/>
    <w:rsid w:val="00975751"/>
    <w:rsid w:val="009770E4"/>
    <w:rsid w:val="00977EB5"/>
    <w:rsid w:val="009848B5"/>
    <w:rsid w:val="00984975"/>
    <w:rsid w:val="00984FBE"/>
    <w:rsid w:val="00986941"/>
    <w:rsid w:val="0099479E"/>
    <w:rsid w:val="00996DB1"/>
    <w:rsid w:val="009A7CB8"/>
    <w:rsid w:val="009B0BBF"/>
    <w:rsid w:val="009B229D"/>
    <w:rsid w:val="009B5A75"/>
    <w:rsid w:val="009C4096"/>
    <w:rsid w:val="009C525A"/>
    <w:rsid w:val="009C71D6"/>
    <w:rsid w:val="009D7853"/>
    <w:rsid w:val="009E2E97"/>
    <w:rsid w:val="009E6E9D"/>
    <w:rsid w:val="009F7271"/>
    <w:rsid w:val="00A00209"/>
    <w:rsid w:val="00A10167"/>
    <w:rsid w:val="00A10BF2"/>
    <w:rsid w:val="00A14BA8"/>
    <w:rsid w:val="00A155F1"/>
    <w:rsid w:val="00A15986"/>
    <w:rsid w:val="00A1610D"/>
    <w:rsid w:val="00A16A7B"/>
    <w:rsid w:val="00A21F66"/>
    <w:rsid w:val="00A23730"/>
    <w:rsid w:val="00A244EC"/>
    <w:rsid w:val="00A24A3A"/>
    <w:rsid w:val="00A3076B"/>
    <w:rsid w:val="00A3776B"/>
    <w:rsid w:val="00A37C0F"/>
    <w:rsid w:val="00A41E3C"/>
    <w:rsid w:val="00A51F81"/>
    <w:rsid w:val="00A561B9"/>
    <w:rsid w:val="00A60BC0"/>
    <w:rsid w:val="00A63B97"/>
    <w:rsid w:val="00A65A98"/>
    <w:rsid w:val="00A67EA2"/>
    <w:rsid w:val="00A71D04"/>
    <w:rsid w:val="00A857A1"/>
    <w:rsid w:val="00A86426"/>
    <w:rsid w:val="00A93198"/>
    <w:rsid w:val="00A93C6E"/>
    <w:rsid w:val="00A95E3D"/>
    <w:rsid w:val="00AA5BD7"/>
    <w:rsid w:val="00AB0787"/>
    <w:rsid w:val="00AB1339"/>
    <w:rsid w:val="00AB2C02"/>
    <w:rsid w:val="00AB46B1"/>
    <w:rsid w:val="00AC05F0"/>
    <w:rsid w:val="00AC787D"/>
    <w:rsid w:val="00AD22C7"/>
    <w:rsid w:val="00AD3511"/>
    <w:rsid w:val="00AD3EC0"/>
    <w:rsid w:val="00AD4BA4"/>
    <w:rsid w:val="00AD66F0"/>
    <w:rsid w:val="00AE0D2B"/>
    <w:rsid w:val="00AE3B67"/>
    <w:rsid w:val="00AF3D55"/>
    <w:rsid w:val="00AF6F56"/>
    <w:rsid w:val="00B006FA"/>
    <w:rsid w:val="00B0080A"/>
    <w:rsid w:val="00B07001"/>
    <w:rsid w:val="00B318BA"/>
    <w:rsid w:val="00B34EE2"/>
    <w:rsid w:val="00B350A6"/>
    <w:rsid w:val="00B36023"/>
    <w:rsid w:val="00B4211B"/>
    <w:rsid w:val="00B4407C"/>
    <w:rsid w:val="00B4422E"/>
    <w:rsid w:val="00B453EE"/>
    <w:rsid w:val="00B4542D"/>
    <w:rsid w:val="00B56522"/>
    <w:rsid w:val="00B61C41"/>
    <w:rsid w:val="00B67B74"/>
    <w:rsid w:val="00B73DC6"/>
    <w:rsid w:val="00B74DE3"/>
    <w:rsid w:val="00B83420"/>
    <w:rsid w:val="00B844DB"/>
    <w:rsid w:val="00B8512F"/>
    <w:rsid w:val="00B870F8"/>
    <w:rsid w:val="00B87A6E"/>
    <w:rsid w:val="00B933D1"/>
    <w:rsid w:val="00B95046"/>
    <w:rsid w:val="00B97C2A"/>
    <w:rsid w:val="00B97DF7"/>
    <w:rsid w:val="00BA3A93"/>
    <w:rsid w:val="00BA5CEF"/>
    <w:rsid w:val="00BA6336"/>
    <w:rsid w:val="00BC171A"/>
    <w:rsid w:val="00BC6413"/>
    <w:rsid w:val="00BC7040"/>
    <w:rsid w:val="00BC7190"/>
    <w:rsid w:val="00BD410E"/>
    <w:rsid w:val="00BD71FF"/>
    <w:rsid w:val="00BF415D"/>
    <w:rsid w:val="00C07BBA"/>
    <w:rsid w:val="00C114AC"/>
    <w:rsid w:val="00C12F25"/>
    <w:rsid w:val="00C14181"/>
    <w:rsid w:val="00C2041F"/>
    <w:rsid w:val="00C24456"/>
    <w:rsid w:val="00C247DE"/>
    <w:rsid w:val="00C24D22"/>
    <w:rsid w:val="00C320F5"/>
    <w:rsid w:val="00C35ED5"/>
    <w:rsid w:val="00C412C7"/>
    <w:rsid w:val="00C4692A"/>
    <w:rsid w:val="00C523D4"/>
    <w:rsid w:val="00C615E3"/>
    <w:rsid w:val="00C62E02"/>
    <w:rsid w:val="00C63169"/>
    <w:rsid w:val="00C64980"/>
    <w:rsid w:val="00C73E65"/>
    <w:rsid w:val="00C8021A"/>
    <w:rsid w:val="00C922C7"/>
    <w:rsid w:val="00C93A27"/>
    <w:rsid w:val="00C95688"/>
    <w:rsid w:val="00CA3E61"/>
    <w:rsid w:val="00CA6634"/>
    <w:rsid w:val="00CA75AA"/>
    <w:rsid w:val="00CB059E"/>
    <w:rsid w:val="00CB155E"/>
    <w:rsid w:val="00CC3E06"/>
    <w:rsid w:val="00CC6E62"/>
    <w:rsid w:val="00CD3361"/>
    <w:rsid w:val="00CD3C43"/>
    <w:rsid w:val="00CD604B"/>
    <w:rsid w:val="00CE060C"/>
    <w:rsid w:val="00CE12C3"/>
    <w:rsid w:val="00CE4042"/>
    <w:rsid w:val="00CF0446"/>
    <w:rsid w:val="00CF4205"/>
    <w:rsid w:val="00CF79F8"/>
    <w:rsid w:val="00D056F0"/>
    <w:rsid w:val="00D11C29"/>
    <w:rsid w:val="00D13BE0"/>
    <w:rsid w:val="00D16C2C"/>
    <w:rsid w:val="00D179C6"/>
    <w:rsid w:val="00D235F4"/>
    <w:rsid w:val="00D24370"/>
    <w:rsid w:val="00D274AC"/>
    <w:rsid w:val="00D30C6A"/>
    <w:rsid w:val="00D31D06"/>
    <w:rsid w:val="00D325C0"/>
    <w:rsid w:val="00D330A5"/>
    <w:rsid w:val="00D34381"/>
    <w:rsid w:val="00D40677"/>
    <w:rsid w:val="00D43757"/>
    <w:rsid w:val="00D45994"/>
    <w:rsid w:val="00D52C50"/>
    <w:rsid w:val="00D602EE"/>
    <w:rsid w:val="00D620AB"/>
    <w:rsid w:val="00D63516"/>
    <w:rsid w:val="00D63C91"/>
    <w:rsid w:val="00D65817"/>
    <w:rsid w:val="00D6614D"/>
    <w:rsid w:val="00D6660D"/>
    <w:rsid w:val="00D67DB9"/>
    <w:rsid w:val="00D704E4"/>
    <w:rsid w:val="00D71A20"/>
    <w:rsid w:val="00D748E2"/>
    <w:rsid w:val="00D749AB"/>
    <w:rsid w:val="00D75A4F"/>
    <w:rsid w:val="00D75FA3"/>
    <w:rsid w:val="00D76AED"/>
    <w:rsid w:val="00D85B02"/>
    <w:rsid w:val="00D87D5A"/>
    <w:rsid w:val="00D94393"/>
    <w:rsid w:val="00DA2E9B"/>
    <w:rsid w:val="00DA3055"/>
    <w:rsid w:val="00DA6873"/>
    <w:rsid w:val="00DB688B"/>
    <w:rsid w:val="00DC2E5E"/>
    <w:rsid w:val="00DC3281"/>
    <w:rsid w:val="00DC38F9"/>
    <w:rsid w:val="00DD0C14"/>
    <w:rsid w:val="00DD1564"/>
    <w:rsid w:val="00DF2E24"/>
    <w:rsid w:val="00DF626C"/>
    <w:rsid w:val="00DF695F"/>
    <w:rsid w:val="00DF7B03"/>
    <w:rsid w:val="00E109C6"/>
    <w:rsid w:val="00E260A5"/>
    <w:rsid w:val="00E273FB"/>
    <w:rsid w:val="00E32F6A"/>
    <w:rsid w:val="00E34D0A"/>
    <w:rsid w:val="00E34D8B"/>
    <w:rsid w:val="00E42626"/>
    <w:rsid w:val="00E43232"/>
    <w:rsid w:val="00E436E7"/>
    <w:rsid w:val="00E43D9D"/>
    <w:rsid w:val="00E47653"/>
    <w:rsid w:val="00E54528"/>
    <w:rsid w:val="00E604BD"/>
    <w:rsid w:val="00E63684"/>
    <w:rsid w:val="00E66E3A"/>
    <w:rsid w:val="00E671D3"/>
    <w:rsid w:val="00E67785"/>
    <w:rsid w:val="00E70424"/>
    <w:rsid w:val="00E7723E"/>
    <w:rsid w:val="00E77424"/>
    <w:rsid w:val="00E82B9B"/>
    <w:rsid w:val="00E84192"/>
    <w:rsid w:val="00E858B0"/>
    <w:rsid w:val="00E87453"/>
    <w:rsid w:val="00E93726"/>
    <w:rsid w:val="00E970CA"/>
    <w:rsid w:val="00E97449"/>
    <w:rsid w:val="00EA3449"/>
    <w:rsid w:val="00EA4D5E"/>
    <w:rsid w:val="00EA4D91"/>
    <w:rsid w:val="00EA5B75"/>
    <w:rsid w:val="00EB5F7F"/>
    <w:rsid w:val="00EB6AF6"/>
    <w:rsid w:val="00EC70E7"/>
    <w:rsid w:val="00EC7D7C"/>
    <w:rsid w:val="00ED34B0"/>
    <w:rsid w:val="00ED6143"/>
    <w:rsid w:val="00ED641F"/>
    <w:rsid w:val="00EE3F67"/>
    <w:rsid w:val="00EE55F8"/>
    <w:rsid w:val="00EE66F8"/>
    <w:rsid w:val="00EF0F52"/>
    <w:rsid w:val="00EF1461"/>
    <w:rsid w:val="00F00C0F"/>
    <w:rsid w:val="00F129C6"/>
    <w:rsid w:val="00F12FC6"/>
    <w:rsid w:val="00F13225"/>
    <w:rsid w:val="00F20DE8"/>
    <w:rsid w:val="00F33C20"/>
    <w:rsid w:val="00F34DA5"/>
    <w:rsid w:val="00F37782"/>
    <w:rsid w:val="00F41D0D"/>
    <w:rsid w:val="00F42D50"/>
    <w:rsid w:val="00F460B8"/>
    <w:rsid w:val="00F46DB1"/>
    <w:rsid w:val="00F471C0"/>
    <w:rsid w:val="00F50959"/>
    <w:rsid w:val="00F54A23"/>
    <w:rsid w:val="00F55251"/>
    <w:rsid w:val="00F552B4"/>
    <w:rsid w:val="00F558E7"/>
    <w:rsid w:val="00F6091F"/>
    <w:rsid w:val="00F63BD1"/>
    <w:rsid w:val="00F63D07"/>
    <w:rsid w:val="00F670B1"/>
    <w:rsid w:val="00F77802"/>
    <w:rsid w:val="00F81D12"/>
    <w:rsid w:val="00F8563F"/>
    <w:rsid w:val="00F8713A"/>
    <w:rsid w:val="00F92171"/>
    <w:rsid w:val="00F937A0"/>
    <w:rsid w:val="00F9672C"/>
    <w:rsid w:val="00F96868"/>
    <w:rsid w:val="00FA1D5C"/>
    <w:rsid w:val="00FA48E1"/>
    <w:rsid w:val="00FB19AA"/>
    <w:rsid w:val="00FB2679"/>
    <w:rsid w:val="00FC0B44"/>
    <w:rsid w:val="00FD5A0B"/>
    <w:rsid w:val="00FE339E"/>
    <w:rsid w:val="00FE59EF"/>
    <w:rsid w:val="00FE60EE"/>
    <w:rsid w:val="00FF19DC"/>
    <w:rsid w:val="00FF4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6CB"/>
    <w:pPr>
      <w:spacing w:after="200" w:line="276" w:lineRule="auto"/>
    </w:pPr>
    <w:rPr>
      <w:lang w:eastAsia="en-US"/>
    </w:rPr>
  </w:style>
  <w:style w:type="paragraph" w:styleId="Heading2">
    <w:name w:val="heading 2"/>
    <w:basedOn w:val="Normal"/>
    <w:link w:val="Heading2Char"/>
    <w:uiPriority w:val="99"/>
    <w:qFormat/>
    <w:rsid w:val="00650C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650C79"/>
    <w:rPr>
      <w:rFonts w:ascii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61</Words>
  <Characters>354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StpDm</cp:lastModifiedBy>
  <cp:revision>5</cp:revision>
  <dcterms:created xsi:type="dcterms:W3CDTF">2017-02-22T13:37:00Z</dcterms:created>
  <dcterms:modified xsi:type="dcterms:W3CDTF">2019-11-05T08:19:00Z</dcterms:modified>
</cp:coreProperties>
</file>